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714AA5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:rsidTr="00745C53">
        <w:trPr>
          <w:trHeight w:val="14130"/>
        </w:trPr>
        <w:tc>
          <w:tcPr>
            <w:tcW w:w="12229" w:type="dxa"/>
          </w:tcPr>
          <w:p w:rsidR="00021C04" w:rsidRDefault="00D76AB2" w:rsidP="00745C53">
            <w:pPr>
              <w:ind w:left="720"/>
              <w:jc w:val="right"/>
            </w:pPr>
            <w:bookmarkStart w:id="0" w:name="_GoBack"/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824820" cy="8676415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8676415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564B4E" w:rsidRDefault="00564B4E" w:rsidP="00A52EBA">
                                    <w:pPr>
                                      <w:pStyle w:val="Level2"/>
                                      <w:rPr>
                                        <w:color w:val="FFD966" w:themeColor="accent4" w:themeTint="99"/>
                                        <w:sz w:val="48"/>
                                      </w:rPr>
                                    </w:pPr>
                                    <w:proofErr w:type="spellStart"/>
                                    <w:r w:rsidRPr="00564B4E">
                                      <w:rPr>
                                        <w:color w:val="FFD966" w:themeColor="accent4" w:themeTint="99"/>
                                        <w:sz w:val="48"/>
                                      </w:rPr>
                                      <w:t>Émilie</w:t>
                                    </w:r>
                                    <w:proofErr w:type="spellEnd"/>
                                    <w:r w:rsidRPr="00564B4E">
                                      <w:rPr>
                                        <w:color w:val="FFD966" w:themeColor="accent4" w:themeTint="99"/>
                                        <w:sz w:val="4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564B4E">
                                      <w:rPr>
                                        <w:color w:val="FFD966" w:themeColor="accent4" w:themeTint="99"/>
                                        <w:sz w:val="48"/>
                                      </w:rPr>
                                      <w:t>Mayodon</w:t>
                                    </w:r>
                                    <w:proofErr w:type="spellEnd"/>
                                  </w:p>
                                  <w:p w:rsidR="00564B4E" w:rsidRPr="00564B4E" w:rsidRDefault="00564B4E" w:rsidP="00A52EBA">
                                    <w:pPr>
                                      <w:pStyle w:val="Level2"/>
                                      <w:rPr>
                                        <w:sz w:val="36"/>
                                      </w:rPr>
                                    </w:pPr>
                                    <w:r w:rsidRPr="00564B4E">
                                      <w:rPr>
                                        <w:sz w:val="36"/>
                                      </w:rPr>
                                      <w:t>DATE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0B4502" w:rsidRDefault="00837740" w:rsidP="00104080">
                                    <w:pPr>
                                      <w:pStyle w:val="Title"/>
                                      <w:jc w:val="right"/>
                                    </w:pPr>
                                    <w:proofErr w:type="gramStart"/>
                                    <w:r>
                                      <w:t>Computer</w:t>
                                    </w:r>
                                    <w:r w:rsidR="00745C53">
                                      <w:t xml:space="preserve"> </w:t>
                                    </w:r>
                                    <w:r>
                                      <w:t xml:space="preserve"> Science</w:t>
                                    </w:r>
                                    <w:proofErr w:type="gramEnd"/>
                                  </w:p>
                                  <w:p w:rsidR="00104080" w:rsidRDefault="00104080" w:rsidP="00104080">
                                    <w:pPr>
                                      <w:pStyle w:val="Subtitle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:rsidR="00D76AB2" w:rsidRPr="00745C53" w:rsidRDefault="00837740" w:rsidP="00104080">
                                    <w:pPr>
                                      <w:pStyle w:val="Subtitle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>And the Future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" o:spid="_x0000_s1026" alt="Title and text&#10;" style="width:537.4pt;height:683.2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:rsidR="00D76AB2" w:rsidRPr="00564B4E" w:rsidRDefault="00564B4E" w:rsidP="00A52EBA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8"/>
                                </w:rPr>
                              </w:pPr>
                              <w:proofErr w:type="spellStart"/>
                              <w:r w:rsidRPr="00564B4E">
                                <w:rPr>
                                  <w:color w:val="FFD966" w:themeColor="accent4" w:themeTint="99"/>
                                  <w:sz w:val="48"/>
                                </w:rPr>
                                <w:t>Émilie</w:t>
                              </w:r>
                              <w:proofErr w:type="spellEnd"/>
                              <w:r w:rsidRPr="00564B4E">
                                <w:rPr>
                                  <w:color w:val="FFD966" w:themeColor="accent4" w:themeTint="99"/>
                                  <w:sz w:val="48"/>
                                </w:rPr>
                                <w:t xml:space="preserve"> </w:t>
                              </w:r>
                              <w:proofErr w:type="spellStart"/>
                              <w:r w:rsidRPr="00564B4E">
                                <w:rPr>
                                  <w:color w:val="FFD966" w:themeColor="accent4" w:themeTint="99"/>
                                  <w:sz w:val="48"/>
                                </w:rPr>
                                <w:t>Mayodon</w:t>
                              </w:r>
                              <w:proofErr w:type="spellEnd"/>
                            </w:p>
                            <w:p w:rsidR="00564B4E" w:rsidRPr="00564B4E" w:rsidRDefault="00564B4E" w:rsidP="00A52EBA">
                              <w:pPr>
                                <w:pStyle w:val="Level2"/>
                                <w:rPr>
                                  <w:sz w:val="36"/>
                                </w:rPr>
                              </w:pPr>
                              <w:r w:rsidRPr="00564B4E">
                                <w:rPr>
                                  <w:sz w:val="36"/>
                                </w:rPr>
                                <w:t>DATE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:rsidR="00D76AB2" w:rsidRPr="000B4502" w:rsidRDefault="00837740" w:rsidP="00104080">
                              <w:pPr>
                                <w:pStyle w:val="Title"/>
                                <w:jc w:val="right"/>
                              </w:pPr>
                              <w:proofErr w:type="gramStart"/>
                              <w:r>
                                <w:t>Computer</w:t>
                              </w:r>
                              <w:r w:rsidR="00745C53">
                                <w:t xml:space="preserve"> </w:t>
                              </w:r>
                              <w:r>
                                <w:t xml:space="preserve"> Science</w:t>
                              </w:r>
                              <w:proofErr w:type="gramEnd"/>
                            </w:p>
                            <w:p w:rsidR="00104080" w:rsidRDefault="00104080" w:rsidP="00104080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:rsidR="00D76AB2" w:rsidRPr="00745C53" w:rsidRDefault="00837740" w:rsidP="00104080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</w:rPr>
                                <w:t>And the Future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  <w:bookmarkEnd w:id="0"/>
          </w:p>
        </w:tc>
      </w:tr>
      <w:tr w:rsidR="00A1111B" w:rsidTr="00A1111B">
        <w:trPr>
          <w:trHeight w:val="900"/>
        </w:trPr>
        <w:tc>
          <w:tcPr>
            <w:tcW w:w="12229" w:type="dxa"/>
            <w:vAlign w:val="bottom"/>
          </w:tcPr>
          <w:p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:rsidR="00564B4E" w:rsidRDefault="00564B4E" w:rsidP="00837740">
      <w:r>
        <w:t xml:space="preserve">                </w:t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D42DCD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02473" w:history="1">
            <w:r w:rsidR="00D42DCD" w:rsidRPr="00D42DCD">
              <w:rPr>
                <w:rStyle w:val="Hyperlink"/>
                <w:smallCaps/>
                <w:noProof/>
                <w:color w:val="5B9BD5" w:themeColor="accent5"/>
              </w:rPr>
              <w:t>Introduction</w:t>
            </w:r>
            <w:r w:rsidR="00D42DCD">
              <w:rPr>
                <w:noProof/>
                <w:webHidden/>
              </w:rPr>
              <w:tab/>
            </w:r>
            <w:r w:rsidR="00D42DCD">
              <w:rPr>
                <w:noProof/>
                <w:webHidden/>
              </w:rPr>
              <w:fldChar w:fldCharType="begin"/>
            </w:r>
            <w:r w:rsidR="00D42DCD">
              <w:rPr>
                <w:noProof/>
                <w:webHidden/>
              </w:rPr>
              <w:instrText xml:space="preserve"> PAGEREF _Toc19602473 \h </w:instrText>
            </w:r>
            <w:r w:rsidR="00D42DCD">
              <w:rPr>
                <w:noProof/>
                <w:webHidden/>
              </w:rPr>
            </w:r>
            <w:r w:rsidR="00D42DCD">
              <w:rPr>
                <w:noProof/>
                <w:webHidden/>
              </w:rPr>
              <w:fldChar w:fldCharType="separate"/>
            </w:r>
            <w:r w:rsidR="00D42DCD">
              <w:rPr>
                <w:noProof/>
                <w:webHidden/>
              </w:rPr>
              <w:t>3</w:t>
            </w:r>
            <w:r w:rsidR="00D42DCD"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4" w:history="1">
            <w:r w:rsidRPr="00D42DCD">
              <w:rPr>
                <w:rStyle w:val="Hyperlink"/>
                <w:noProof/>
                <w:color w:val="auto"/>
              </w:rPr>
              <w:t>Computer Science and the Future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1"/>
            <w:rPr>
              <w:noProof/>
              <w:sz w:val="22"/>
              <w:szCs w:val="22"/>
            </w:rPr>
          </w:pPr>
          <w:hyperlink w:anchor="_Toc19602475" w:history="1">
            <w:r w:rsidRPr="000E6C66">
              <w:rPr>
                <w:rStyle w:val="Hyperlink"/>
                <w:noProof/>
                <w:color w:val="3898F9" w:themeColor="hyperlink" w:themeTint="A6"/>
              </w:rPr>
              <w:t>Careers and De</w:t>
            </w:r>
            <w:r w:rsidRPr="00D42DCD">
              <w:rPr>
                <w:rStyle w:val="Hyperlink"/>
                <w:noProof/>
                <w:color w:val="5B9BD5" w:themeColor="accent5"/>
              </w:rPr>
              <w:t>scriptio</w:t>
            </w:r>
            <w:r w:rsidRPr="000E6C66">
              <w:rPr>
                <w:rStyle w:val="Hyperlink"/>
                <w:noProof/>
                <w:color w:val="3898F9" w:themeColor="hyperlink" w:themeTint="A6"/>
              </w:rPr>
              <w:t>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6" w:history="1">
            <w:r w:rsidRPr="000E6C66">
              <w:rPr>
                <w:rStyle w:val="Hyperlink"/>
                <w:noProof/>
              </w:rPr>
              <w:t>Software Developer: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7" w:history="1">
            <w:r w:rsidRPr="000E6C66">
              <w:rPr>
                <w:rStyle w:val="Hyperlink"/>
                <w:noProof/>
              </w:rPr>
              <w:t>Database Administrator: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8" w:history="1">
            <w:r w:rsidRPr="000E6C66">
              <w:rPr>
                <w:rStyle w:val="Hyperlink"/>
                <w:noProof/>
              </w:rPr>
              <w:t>Computer Systems Analyst: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79" w:history="1">
            <w:r w:rsidRPr="000E6C66">
              <w:rPr>
                <w:rStyle w:val="Hyperlink"/>
                <w:noProof/>
              </w:rPr>
              <w:t>Web Developer: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80" w:history="1">
            <w:r w:rsidRPr="000E6C66">
              <w:rPr>
                <w:rStyle w:val="Hyperlink"/>
                <w:noProof/>
              </w:rPr>
              <w:t>Programmer: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81" w:history="1">
            <w:r w:rsidRPr="000E6C66">
              <w:rPr>
                <w:rStyle w:val="Hyperlink"/>
                <w:noProof/>
                <w:shd w:val="clear" w:color="auto" w:fill="FFFFFF"/>
              </w:rPr>
              <w:t>Game Designer: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1"/>
            <w:rPr>
              <w:noProof/>
              <w:sz w:val="22"/>
              <w:szCs w:val="22"/>
            </w:rPr>
          </w:pPr>
          <w:hyperlink w:anchor="_Toc19602482" w:history="1">
            <w:r w:rsidRPr="000E6C66">
              <w:rPr>
                <w:rStyle w:val="Hyperlink"/>
                <w:noProof/>
                <w:color w:val="3898F9" w:themeColor="hyperlink" w:themeTint="A6"/>
              </w:rPr>
              <w:t>Employment Rate and Salaries: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83" w:history="1">
            <w:r w:rsidRPr="000E6C66">
              <w:rPr>
                <w:rStyle w:val="Hyperlink"/>
                <w:noProof/>
              </w:rPr>
              <w:t>Employment Rate: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19602484" w:history="1">
            <w:r w:rsidRPr="000E6C66">
              <w:rPr>
                <w:rStyle w:val="Hyperlink"/>
                <w:noProof/>
              </w:rPr>
              <w:t>Starting Salaries: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2DCD" w:rsidRDefault="00D42DCD">
          <w:pPr>
            <w:pStyle w:val="TOC1"/>
            <w:rPr>
              <w:noProof/>
              <w:sz w:val="22"/>
              <w:szCs w:val="22"/>
            </w:rPr>
          </w:pPr>
          <w:hyperlink w:anchor="_Toc19602485" w:history="1">
            <w:r w:rsidRPr="000E6C66">
              <w:rPr>
                <w:rStyle w:val="Hyperlink"/>
                <w:noProof/>
                <w:color w:val="3898F9" w:themeColor="hyperlink" w:themeTint="A6"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837740" w:rsidP="00AD7DD1">
      <w:pPr>
        <w:pStyle w:val="Heading1"/>
        <w:rPr>
          <w:rStyle w:val="SubtleReference"/>
          <w:webHidden/>
        </w:rPr>
      </w:pPr>
      <w:r>
        <w:rPr>
          <w:rStyle w:val="SubtleReference"/>
          <w:webHidden/>
        </w:rPr>
        <w:lastRenderedPageBreak/>
        <w:t xml:space="preserve">                     </w:t>
      </w:r>
    </w:p>
    <w:p w:rsidR="008E1668" w:rsidRDefault="008E1668" w:rsidP="00AD7DD1">
      <w:pPr>
        <w:pStyle w:val="Heading1"/>
        <w:jc w:val="center"/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1" w:name="_Toc19602473"/>
      <w:r>
        <w:rPr>
          <w:rStyle w:val="SubtleReference"/>
          <w:webHidden/>
        </w:rPr>
        <w:t>Introductio</w:t>
      </w:r>
      <w:bookmarkEnd w:id="1"/>
      <w:r w:rsidR="00D42DCD">
        <w:rPr>
          <w:rStyle w:val="SubtleReference"/>
          <w:webHidden/>
        </w:rPr>
        <w:t>n</w:t>
      </w:r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2" w:name="_Toc19602474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2"/>
    </w:p>
    <w:p w:rsidR="00AD7DD1" w:rsidRDefault="00AD7DD1" w:rsidP="00AD7DD1"/>
    <w:p w:rsidR="00881D88" w:rsidRDefault="00AD7DD1" w:rsidP="00AD7DD1">
      <w:pPr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</w:t>
      </w:r>
    </w:p>
    <w:p w:rsidR="00AD7DD1" w:rsidRDefault="00AD7DD1" w:rsidP="00AD7DD1">
      <w:pPr>
        <w:jc w:val="center"/>
        <w:rPr>
          <w:sz w:val="24"/>
          <w:szCs w:val="24"/>
        </w:rPr>
      </w:pPr>
      <w:proofErr w:type="gramStart"/>
      <w:r w:rsidRPr="00881D88">
        <w:rPr>
          <w:sz w:val="24"/>
          <w:szCs w:val="24"/>
        </w:rPr>
        <w:t>advances</w:t>
      </w:r>
      <w:proofErr w:type="gramEnd"/>
      <w:r w:rsidRPr="00881D88">
        <w:rPr>
          <w:sz w:val="24"/>
          <w:szCs w:val="24"/>
        </w:rPr>
        <w:t xml:space="preserve"> faster than ever. </w:t>
      </w:r>
      <w:r w:rsidR="00881D88">
        <w:rPr>
          <w:sz w:val="24"/>
          <w:szCs w:val="24"/>
        </w:rPr>
        <w:t xml:space="preserve">Every businesses and companies need certain types of </w:t>
      </w:r>
    </w:p>
    <w:p w:rsidR="00881D88" w:rsidRDefault="00881D88" w:rsidP="00AD7DD1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programmer</w:t>
      </w:r>
      <w:proofErr w:type="gramEnd"/>
      <w:r>
        <w:rPr>
          <w:sz w:val="24"/>
          <w:szCs w:val="24"/>
        </w:rPr>
        <w:t>, web designer, etc. to maintain their website and media or their computer systems.</w:t>
      </w:r>
    </w:p>
    <w:p w:rsidR="00881D88" w:rsidRDefault="00881D88" w:rsidP="00AD7DD1">
      <w:pPr>
        <w:jc w:val="center"/>
        <w:rPr>
          <w:sz w:val="24"/>
          <w:szCs w:val="24"/>
        </w:rPr>
      </w:pPr>
      <w:r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almost cannot live without </w:t>
      </w:r>
    </w:p>
    <w:p w:rsidR="008E1668" w:rsidRDefault="008E1668" w:rsidP="00AD7DD1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it</w:t>
      </w:r>
      <w:proofErr w:type="gramEnd"/>
      <w:r>
        <w:rPr>
          <w:sz w:val="24"/>
          <w:szCs w:val="24"/>
        </w:rPr>
        <w:t xml:space="preserve"> – computer science offers a vast employment rate and a high starting salary for graduates. </w:t>
      </w:r>
    </w:p>
    <w:p w:rsidR="008E1668" w:rsidRDefault="008E1668" w:rsidP="00AD7DD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This report will contain the multitude of careers in this domain and their descriptions accompanied </w:t>
      </w:r>
    </w:p>
    <w:p w:rsidR="008E1668" w:rsidRPr="00881D88" w:rsidRDefault="008E1668" w:rsidP="00AD7DD1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by</w:t>
      </w:r>
      <w:proofErr w:type="gramEnd"/>
      <w:r>
        <w:rPr>
          <w:sz w:val="24"/>
          <w:szCs w:val="24"/>
        </w:rPr>
        <w:t xml:space="preserve"> the forecast of employment for the upcoming computer science alumni. </w:t>
      </w:r>
    </w:p>
    <w:p w:rsidR="00AD7DD1" w:rsidRDefault="008E1668" w:rsidP="00AD7DD1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903605</wp:posOffset>
            </wp:positionV>
            <wp:extent cx="6790267" cy="3819525"/>
            <wp:effectExtent l="0" t="0" r="0" b="0"/>
            <wp:wrapNone/>
            <wp:docPr id="2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267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8E1668">
      <w:pPr>
        <w:jc w:val="center"/>
        <w:rPr>
          <w:color w:val="595959" w:themeColor="text1" w:themeTint="A6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3" w:name="_Toc19602475"/>
      <w:r w:rsidRPr="008E1668">
        <w:rPr>
          <w:color w:val="595959" w:themeColor="text1" w:themeTint="A6"/>
        </w:rPr>
        <w:t>Careers and Descriptions</w:t>
      </w:r>
      <w:bookmarkEnd w:id="3"/>
    </w:p>
    <w:p w:rsidR="008E1668" w:rsidRDefault="008E1668" w:rsidP="008E1668"/>
    <w:p w:rsidR="008E1668" w:rsidRDefault="008E1668" w:rsidP="008E1668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8E1668" w:rsidRDefault="008E1668" w:rsidP="008E1668">
      <w:pPr>
        <w:pStyle w:val="Heading2"/>
        <w:rPr>
          <w:color w:val="4472C4" w:themeColor="accent1"/>
        </w:rPr>
      </w:pPr>
      <w:r>
        <w:tab/>
      </w:r>
      <w:r>
        <w:tab/>
      </w:r>
      <w:bookmarkStart w:id="4" w:name="_Toc19602476"/>
      <w:r w:rsidRPr="008E1668">
        <w:rPr>
          <w:color w:val="4472C4" w:themeColor="accent1"/>
        </w:rPr>
        <w:t>Software Developer:</w:t>
      </w:r>
      <w:bookmarkEnd w:id="4"/>
      <w:r w:rsidRPr="008E1668">
        <w:rPr>
          <w:color w:val="4472C4" w:themeColor="accent1"/>
        </w:rPr>
        <w:t xml:space="preserve"> </w:t>
      </w:r>
    </w:p>
    <w:p w:rsidR="008E1668" w:rsidRDefault="008E1668" w:rsidP="008E1668"/>
    <w:p w:rsidR="008E1668" w:rsidRDefault="008E1668" w:rsidP="008E1668">
      <w:pPr>
        <w:spacing w:line="276" w:lineRule="auto"/>
        <w:ind w:left="1440"/>
        <w:rPr>
          <w:sz w:val="24"/>
        </w:rPr>
      </w:pPr>
      <w:r w:rsidRPr="008E1668">
        <w:rPr>
          <w:sz w:val="24"/>
        </w:rPr>
        <w:t xml:space="preserve">Generate software programs that let users complete specific tasks on numerous devices, </w:t>
      </w:r>
      <w:r>
        <w:rPr>
          <w:sz w:val="24"/>
        </w:rPr>
        <w:t xml:space="preserve">                                    </w:t>
      </w:r>
      <w:r w:rsidRPr="008E1668">
        <w:rPr>
          <w:sz w:val="24"/>
        </w:rPr>
        <w:t>such as computers and mobile devices.</w:t>
      </w:r>
    </w:p>
    <w:p w:rsidR="008E1668" w:rsidRPr="008E1668" w:rsidRDefault="008E1668" w:rsidP="008E1668">
      <w:pPr>
        <w:ind w:left="720" w:firstLine="720"/>
        <w:rPr>
          <w:color w:val="4472C4" w:themeColor="accent1"/>
          <w:sz w:val="24"/>
        </w:rPr>
      </w:pPr>
    </w:p>
    <w:p w:rsidR="008E1668" w:rsidRPr="008E1668" w:rsidRDefault="008E1668" w:rsidP="008E1668">
      <w:pPr>
        <w:pStyle w:val="Heading2"/>
        <w:rPr>
          <w:rStyle w:val="SubtleReference"/>
          <w:smallCaps w:val="0"/>
          <w:color w:val="4472C4" w:themeColor="accent1"/>
          <w:sz w:val="24"/>
        </w:rPr>
      </w:pPr>
      <w:r w:rsidRPr="008E1668">
        <w:rPr>
          <w:rStyle w:val="SubtleReference"/>
          <w:smallCaps w:val="0"/>
          <w:color w:val="4472C4" w:themeColor="accent1"/>
          <w:sz w:val="24"/>
        </w:rPr>
        <w:tab/>
      </w:r>
      <w:r w:rsidRPr="008E1668">
        <w:rPr>
          <w:rStyle w:val="SubtleReference"/>
          <w:smallCaps w:val="0"/>
          <w:color w:val="4472C4" w:themeColor="accent1"/>
          <w:sz w:val="24"/>
        </w:rPr>
        <w:tab/>
      </w:r>
      <w:bookmarkStart w:id="5" w:name="_Toc19602477"/>
      <w:r w:rsidRPr="008E1668">
        <w:rPr>
          <w:rStyle w:val="SubtleReference"/>
          <w:smallCaps w:val="0"/>
          <w:color w:val="4472C4" w:themeColor="accent1"/>
        </w:rPr>
        <w:t>Database Administrator:</w:t>
      </w:r>
      <w:bookmarkEnd w:id="5"/>
      <w:r w:rsidRPr="008E1668">
        <w:rPr>
          <w:rStyle w:val="SubtleReference"/>
          <w:smallCaps w:val="0"/>
          <w:color w:val="4472C4" w:themeColor="accent1"/>
        </w:rPr>
        <w:t xml:space="preserve"> </w:t>
      </w:r>
    </w:p>
    <w:p w:rsidR="008E1668" w:rsidRDefault="008E1668" w:rsidP="008E1668">
      <w:pPr>
        <w:spacing w:line="276" w:lineRule="auto"/>
      </w:pPr>
      <w:r>
        <w:tab/>
      </w:r>
    </w:p>
    <w:p w:rsidR="008E1668" w:rsidRDefault="008E1668" w:rsidP="008E1668">
      <w:pPr>
        <w:spacing w:line="276" w:lineRule="auto"/>
        <w:ind w:left="1440"/>
        <w:rPr>
          <w:sz w:val="24"/>
        </w:rPr>
      </w:pPr>
      <w:r w:rsidRPr="008E1668">
        <w:rPr>
          <w:sz w:val="24"/>
        </w:rPr>
        <w:t>Analyze and evaluate the data needs of users; develop and improve data resources to store and retrieve important information.</w:t>
      </w:r>
    </w:p>
    <w:p w:rsidR="008E1668" w:rsidRPr="008E1668" w:rsidRDefault="008E1668" w:rsidP="008E1668">
      <w:pPr>
        <w:spacing w:line="276" w:lineRule="auto"/>
        <w:ind w:left="1440"/>
        <w:rPr>
          <w:color w:val="4472C4" w:themeColor="accent1"/>
          <w:sz w:val="24"/>
        </w:rPr>
      </w:pPr>
    </w:p>
    <w:p w:rsidR="008E1668" w:rsidRPr="008E1668" w:rsidRDefault="008E1668" w:rsidP="008E1668">
      <w:pPr>
        <w:pStyle w:val="Heading2"/>
        <w:spacing w:line="276" w:lineRule="auto"/>
        <w:ind w:left="720" w:firstLine="720"/>
        <w:rPr>
          <w:color w:val="4472C4" w:themeColor="accent1"/>
        </w:rPr>
      </w:pPr>
      <w:bookmarkStart w:id="6" w:name="_Toc19602478"/>
      <w:r w:rsidRPr="008E1668">
        <w:rPr>
          <w:color w:val="4472C4" w:themeColor="accent1"/>
        </w:rPr>
        <w:t>Computer Systems Analyst:</w:t>
      </w:r>
      <w:bookmarkEnd w:id="6"/>
    </w:p>
    <w:p w:rsidR="008E1668" w:rsidRDefault="008E1668" w:rsidP="008E1668">
      <w:pPr>
        <w:spacing w:line="276" w:lineRule="auto"/>
      </w:pPr>
      <w:r>
        <w:tab/>
      </w:r>
    </w:p>
    <w:p w:rsidR="008E1668" w:rsidRDefault="008E1668" w:rsidP="008E1668">
      <w:pPr>
        <w:spacing w:line="276" w:lineRule="auto"/>
        <w:ind w:left="1440"/>
        <w:rPr>
          <w:rFonts w:cstheme="minorHAnsi"/>
          <w:sz w:val="24"/>
          <w:szCs w:val="24"/>
        </w:rPr>
      </w:pPr>
      <w:r w:rsidRPr="00913C33">
        <w:rPr>
          <w:rFonts w:cstheme="minorHAnsi"/>
          <w:sz w:val="24"/>
          <w:szCs w:val="24"/>
        </w:rPr>
        <w:t>Measure an organization's computer systems and recommend changes to hardware and software to ameliorate the company’s efficiency.</w:t>
      </w:r>
    </w:p>
    <w:p w:rsidR="008E1668" w:rsidRDefault="008E1668" w:rsidP="008E1668">
      <w:pPr>
        <w:spacing w:line="276" w:lineRule="auto"/>
        <w:ind w:left="1440"/>
        <w:rPr>
          <w:rFonts w:cstheme="minorHAnsi"/>
          <w:sz w:val="24"/>
          <w:szCs w:val="24"/>
        </w:rPr>
      </w:pPr>
    </w:p>
    <w:p w:rsidR="008E1668" w:rsidRPr="008E1668" w:rsidRDefault="008E1668" w:rsidP="008E1668">
      <w:pPr>
        <w:pStyle w:val="Heading2"/>
        <w:spacing w:line="276" w:lineRule="auto"/>
        <w:ind w:left="720" w:firstLine="720"/>
        <w:rPr>
          <w:color w:val="4472C4" w:themeColor="accent1"/>
        </w:rPr>
      </w:pPr>
      <w:bookmarkStart w:id="7" w:name="_Toc19602479"/>
      <w:r w:rsidRPr="008E1668">
        <w:rPr>
          <w:color w:val="4472C4" w:themeColor="accent1"/>
        </w:rPr>
        <w:t>Web Developer:</w:t>
      </w:r>
      <w:bookmarkEnd w:id="7"/>
    </w:p>
    <w:p w:rsidR="008E1668" w:rsidRDefault="008E1668" w:rsidP="008E1668">
      <w:pPr>
        <w:spacing w:line="276" w:lineRule="auto"/>
      </w:pPr>
    </w:p>
    <w:p w:rsidR="008E1668" w:rsidRPr="00913C33" w:rsidRDefault="008E1668" w:rsidP="008E1668">
      <w:pPr>
        <w:spacing w:line="276" w:lineRule="auto"/>
        <w:ind w:left="1440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913C33">
        <w:rPr>
          <w:rFonts w:cstheme="minorHAnsi"/>
          <w:color w:val="222222"/>
          <w:sz w:val="24"/>
          <w:szCs w:val="24"/>
          <w:shd w:val="clear" w:color="auto" w:fill="FFFFFF"/>
        </w:rPr>
        <w:t>Create the technical structure for websites and make sure that web pages are available and easily downloaded through an assortment of browsers and interfaces.</w:t>
      </w:r>
    </w:p>
    <w:p w:rsidR="008E1668" w:rsidRDefault="008E1668" w:rsidP="008E1668">
      <w:pPr>
        <w:spacing w:line="276" w:lineRule="auto"/>
      </w:pPr>
    </w:p>
    <w:p w:rsidR="008E1668" w:rsidRPr="008E1668" w:rsidRDefault="008E1668" w:rsidP="008E1668">
      <w:pPr>
        <w:pStyle w:val="Heading2"/>
        <w:spacing w:line="276" w:lineRule="auto"/>
        <w:ind w:left="720" w:firstLine="720"/>
        <w:rPr>
          <w:color w:val="4472C4" w:themeColor="accent1"/>
        </w:rPr>
      </w:pPr>
      <w:bookmarkStart w:id="8" w:name="_Toc19602480"/>
      <w:r w:rsidRPr="008E1668">
        <w:rPr>
          <w:color w:val="4472C4" w:themeColor="accent1"/>
        </w:rPr>
        <w:t>Programmer:</w:t>
      </w:r>
      <w:bookmarkEnd w:id="8"/>
    </w:p>
    <w:p w:rsidR="008E1668" w:rsidRPr="008E1668" w:rsidRDefault="008E1668" w:rsidP="008E1668">
      <w:pPr>
        <w:spacing w:line="276" w:lineRule="auto"/>
      </w:pPr>
    </w:p>
    <w:p w:rsidR="008E1668" w:rsidRDefault="008E1668" w:rsidP="008E1668">
      <w:pPr>
        <w:spacing w:line="276" w:lineRule="auto"/>
        <w:ind w:left="1440"/>
        <w:rPr>
          <w:rFonts w:cstheme="minorHAnsi"/>
          <w:sz w:val="24"/>
          <w:szCs w:val="24"/>
          <w:shd w:val="clear" w:color="auto" w:fill="FFFFFF"/>
        </w:rPr>
      </w:pPr>
      <w:r w:rsidRPr="00913C33">
        <w:rPr>
          <w:rFonts w:cstheme="minorHAnsi"/>
          <w:sz w:val="24"/>
          <w:szCs w:val="24"/>
          <w:shd w:val="clear" w:color="auto" w:fill="FFFFFF"/>
        </w:rPr>
        <w:t>Write and test codes that allows computer applications and programs to work, test programs for mistakes, find and resolve defective lines of code.</w:t>
      </w: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Pr="008E1668" w:rsidRDefault="008E1668" w:rsidP="008E1668">
      <w:pPr>
        <w:pStyle w:val="Heading2"/>
        <w:ind w:left="720" w:firstLine="720"/>
        <w:rPr>
          <w:color w:val="4472C4" w:themeColor="accent1"/>
          <w:shd w:val="clear" w:color="auto" w:fill="FFFFFF"/>
        </w:rPr>
      </w:pPr>
      <w:bookmarkStart w:id="9" w:name="_Toc19602481"/>
      <w:r w:rsidRPr="008E1668">
        <w:rPr>
          <w:color w:val="4472C4" w:themeColor="accent1"/>
          <w:shd w:val="clear" w:color="auto" w:fill="FFFFFF"/>
        </w:rPr>
        <w:t>Game Designer:</w:t>
      </w:r>
      <w:bookmarkEnd w:id="9"/>
    </w:p>
    <w:p w:rsidR="008E1668" w:rsidRDefault="008E1668" w:rsidP="008E1668"/>
    <w:p w:rsidR="008E1668" w:rsidRPr="00913C33" w:rsidRDefault="008E1668" w:rsidP="008E1668">
      <w:pPr>
        <w:ind w:left="360"/>
        <w:rPr>
          <w:rFonts w:cstheme="minorHAnsi"/>
          <w:color w:val="222222"/>
          <w:sz w:val="24"/>
          <w:szCs w:val="24"/>
          <w:shd w:val="clear" w:color="auto" w:fill="FFFFFF"/>
        </w:rPr>
      </w:pPr>
      <w:r>
        <w:tab/>
      </w:r>
      <w:r>
        <w:tab/>
      </w:r>
      <w:r w:rsidRPr="00913C33">
        <w:rPr>
          <w:rFonts w:cstheme="minorHAnsi"/>
          <w:color w:val="222222"/>
          <w:sz w:val="24"/>
          <w:szCs w:val="24"/>
          <w:shd w:val="clear" w:color="auto" w:fill="FFFFFF"/>
        </w:rPr>
        <w:t>Write game specifications and constantly improve the game by finding weaknesses and solutions.</w:t>
      </w:r>
    </w:p>
    <w:p w:rsidR="008E1668" w:rsidRPr="008E1668" w:rsidRDefault="008E1668" w:rsidP="008E1668"/>
    <w:p w:rsidR="008E1668" w:rsidRDefault="008E1668" w:rsidP="008E1668"/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0" w:name="_Toc19602482"/>
      <w:r w:rsidRPr="008E1668">
        <w:rPr>
          <w:color w:val="595959" w:themeColor="text1" w:themeTint="A6"/>
        </w:rPr>
        <w:t>Employment Rate and Salaries:</w:t>
      </w:r>
      <w:bookmarkEnd w:id="10"/>
    </w:p>
    <w:p w:rsidR="008E1668" w:rsidRDefault="008E1668" w:rsidP="008E1668"/>
    <w:p w:rsidR="00D42DCD" w:rsidRPr="00D42DCD" w:rsidRDefault="00D42DCD" w:rsidP="00D42DCD">
      <w:pPr>
        <w:pStyle w:val="Heading2"/>
        <w:ind w:left="720" w:firstLine="720"/>
        <w:rPr>
          <w:color w:val="4472C4" w:themeColor="accent1"/>
          <w:sz w:val="24"/>
        </w:rPr>
      </w:pPr>
      <w:bookmarkStart w:id="11" w:name="_Toc19602483"/>
      <w:r w:rsidRPr="00D42DCD">
        <w:rPr>
          <w:color w:val="4472C4" w:themeColor="accent1"/>
          <w:sz w:val="24"/>
        </w:rPr>
        <w:t>Employment Rate:</w:t>
      </w:r>
      <w:bookmarkEnd w:id="11"/>
    </w:p>
    <w:p w:rsidR="00D42DCD" w:rsidRDefault="008E1668" w:rsidP="00D42DCD">
      <w:pPr>
        <w:ind w:left="144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D42DCD" w:rsidRDefault="00D42DCD" w:rsidP="00D42DCD">
      <w:pPr>
        <w:ind w:left="1440"/>
        <w:rPr>
          <w:sz w:val="24"/>
        </w:rPr>
      </w:pPr>
      <w:r w:rsidRPr="008E1668">
        <w:rPr>
          <w:sz w:val="24"/>
        </w:rPr>
        <w:t>Over 61 percent of graduates of computer science-related programs were employed full time in their field.</w:t>
      </w:r>
    </w:p>
    <w:p w:rsidR="00D42DCD" w:rsidRPr="00D42DCD" w:rsidRDefault="00D42DCD" w:rsidP="00D42DCD">
      <w:pPr>
        <w:pStyle w:val="Heading2"/>
        <w:ind w:left="720" w:firstLine="720"/>
        <w:rPr>
          <w:color w:val="4472C4" w:themeColor="accent1"/>
          <w:sz w:val="24"/>
        </w:rPr>
      </w:pPr>
      <w:bookmarkStart w:id="12" w:name="_Toc19602484"/>
      <w:r w:rsidRPr="00D42DCD">
        <w:rPr>
          <w:color w:val="4472C4" w:themeColor="accent1"/>
          <w:sz w:val="24"/>
        </w:rPr>
        <w:t>Starting Salaries:</w:t>
      </w:r>
      <w:bookmarkEnd w:id="12"/>
    </w:p>
    <w:p w:rsidR="00D42DCD" w:rsidRPr="00D42DCD" w:rsidRDefault="00D42DCD" w:rsidP="00D42DCD"/>
    <w:p w:rsidR="008E1668" w:rsidRPr="008E1668" w:rsidRDefault="008E1668" w:rsidP="00D42DCD">
      <w:pPr>
        <w:ind w:left="720" w:firstLine="720"/>
        <w:rPr>
          <w:sz w:val="24"/>
        </w:rPr>
      </w:pPr>
      <w:r w:rsidRPr="008E1668">
        <w:rPr>
          <w:sz w:val="24"/>
        </w:rPr>
        <w:t>Computer science graduates start with salaries around the high five-digit to six-digit figure range.</w:t>
      </w:r>
    </w:p>
    <w:p w:rsidR="008E1668" w:rsidRPr="008E1668" w:rsidRDefault="008E1668" w:rsidP="008E1668">
      <w:pPr>
        <w:ind w:left="720" w:firstLine="720"/>
        <w:rPr>
          <w:sz w:val="24"/>
        </w:rPr>
      </w:pPr>
      <w:r w:rsidRPr="008E1668">
        <w:rPr>
          <w:sz w:val="24"/>
        </w:rPr>
        <w:t>73% with an undergraduate degree started with a salary higher than 55 000$.</w:t>
      </w:r>
    </w:p>
    <w:p w:rsidR="008E1668" w:rsidRDefault="00D42DCD" w:rsidP="008E1668">
      <w:pPr>
        <w:ind w:left="1440"/>
        <w:rPr>
          <w:sz w:val="24"/>
        </w:rPr>
      </w:pPr>
      <w:r w:rsidRPr="008E1668">
        <w:rPr>
          <w:sz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477000" cy="4318000"/>
            <wp:effectExtent l="0" t="0" r="0" b="6350"/>
            <wp:wrapNone/>
            <wp:docPr id="3" name="Picture 3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D42DCD">
      <w:pPr>
        <w:rPr>
          <w:sz w:val="24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3" w:name="_Toc19602485"/>
      <w:r w:rsidRPr="008E1668">
        <w:rPr>
          <w:color w:val="595959" w:themeColor="text1" w:themeTint="A6"/>
        </w:rPr>
        <w:t>CONCLUSION:</w:t>
      </w:r>
      <w:bookmarkEnd w:id="13"/>
    </w:p>
    <w:p w:rsidR="008E1668" w:rsidRDefault="008E1668" w:rsidP="008E1668"/>
    <w:p w:rsidR="008E1668" w:rsidRDefault="00D42DCD" w:rsidP="008E1668">
      <w:pPr>
        <w:jc w:val="center"/>
        <w:rPr>
          <w:sz w:val="24"/>
        </w:rPr>
      </w:pPr>
      <w:r>
        <w:rPr>
          <w:sz w:val="24"/>
        </w:rPr>
        <w:t xml:space="preserve">There are many paths to take in the computer science field and various options for </w:t>
      </w:r>
    </w:p>
    <w:p w:rsidR="00D42DCD" w:rsidRDefault="00D42DCD" w:rsidP="008E1668">
      <w:pPr>
        <w:jc w:val="center"/>
        <w:rPr>
          <w:sz w:val="24"/>
        </w:rPr>
      </w:pPr>
      <w:proofErr w:type="gramStart"/>
      <w:r>
        <w:rPr>
          <w:sz w:val="24"/>
        </w:rPr>
        <w:t>anyone</w:t>
      </w:r>
      <w:proofErr w:type="gramEnd"/>
      <w:r>
        <w:rPr>
          <w:sz w:val="24"/>
        </w:rPr>
        <w:t xml:space="preserve"> with an interest. With the employment rate very high, it is a good idea to</w:t>
      </w:r>
    </w:p>
    <w:p w:rsidR="00D42DCD" w:rsidRPr="008E1668" w:rsidRDefault="00D42DCD" w:rsidP="008E1668">
      <w:pPr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1149985</wp:posOffset>
            </wp:positionV>
            <wp:extent cx="7398345" cy="4144645"/>
            <wp:effectExtent l="0" t="0" r="0" b="8255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345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sz w:val="24"/>
        </w:rPr>
        <w:t>consider</w:t>
      </w:r>
      <w:proofErr w:type="gramEnd"/>
      <w:r>
        <w:rPr>
          <w:sz w:val="24"/>
        </w:rPr>
        <w:t xml:space="preserve"> a career path in this area if you</w:t>
      </w:r>
      <w:r w:rsidRPr="00D42DCD">
        <w:rPr>
          <w:noProof/>
        </w:rPr>
        <w:t xml:space="preserve"> </w:t>
      </w:r>
      <w:r>
        <w:rPr>
          <w:sz w:val="24"/>
        </w:rPr>
        <w:t xml:space="preserve"> are looking for a good pay and a good job.</w:t>
      </w:r>
    </w:p>
    <w:sectPr w:rsidR="00D42DCD" w:rsidRPr="008E1668" w:rsidSect="00021C04">
      <w:footerReference w:type="default" r:id="rId11"/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7740" w:rsidRDefault="00837740" w:rsidP="00837740">
      <w:pPr>
        <w:spacing w:after="0" w:line="240" w:lineRule="auto"/>
      </w:pPr>
      <w:r>
        <w:separator/>
      </w:r>
    </w:p>
  </w:endnote>
  <w:endnote w:type="continuationSeparator" w:id="0">
    <w:p w:rsidR="00837740" w:rsidRDefault="00837740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7740" w:rsidRDefault="00837740" w:rsidP="00837740">
      <w:pPr>
        <w:spacing w:after="0" w:line="240" w:lineRule="auto"/>
      </w:pPr>
      <w:r>
        <w:separator/>
      </w:r>
    </w:p>
  </w:footnote>
  <w:footnote w:type="continuationSeparator" w:id="0">
    <w:p w:rsidR="00837740" w:rsidRDefault="00837740" w:rsidP="008377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86"/>
    <w:rsid w:val="00021C04"/>
    <w:rsid w:val="000B4502"/>
    <w:rsid w:val="00104080"/>
    <w:rsid w:val="00217F34"/>
    <w:rsid w:val="00246402"/>
    <w:rsid w:val="00392FA9"/>
    <w:rsid w:val="00515218"/>
    <w:rsid w:val="00516629"/>
    <w:rsid w:val="00564B4E"/>
    <w:rsid w:val="00714AA5"/>
    <w:rsid w:val="00745C53"/>
    <w:rsid w:val="0083600B"/>
    <w:rsid w:val="00837740"/>
    <w:rsid w:val="00881D88"/>
    <w:rsid w:val="008E1668"/>
    <w:rsid w:val="00A1111B"/>
    <w:rsid w:val="00A52EBA"/>
    <w:rsid w:val="00AD7DD1"/>
    <w:rsid w:val="00BB13BB"/>
    <w:rsid w:val="00D42DCD"/>
    <w:rsid w:val="00D76AB2"/>
    <w:rsid w:val="00DF5FF9"/>
    <w:rsid w:val="00E4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676D8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000D66-5086-4B88-B60B-8F87FE4D5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99</TotalTime>
  <Pages>6</Pages>
  <Words>528</Words>
  <Characters>3014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6</cp:revision>
  <dcterms:created xsi:type="dcterms:W3CDTF">2019-09-13T17:11:00Z</dcterms:created>
  <dcterms:modified xsi:type="dcterms:W3CDTF">2019-09-17T12:49:00Z</dcterms:modified>
</cp:coreProperties>
</file>